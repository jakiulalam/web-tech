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7F" w:rsidRPr="002E0604" w:rsidRDefault="00133EEE">
      <w:pPr>
        <w:pStyle w:val="ContactInfo"/>
        <w:rPr>
          <w:rFonts w:ascii="Segoe WP Light" w:hAnsi="Segoe WP Light" w:cs="Segoe WP Light"/>
        </w:rPr>
      </w:pPr>
      <w:r>
        <w:rPr>
          <w:rFonts w:ascii="Segoe WP Light" w:hAnsi="Segoe WP Light" w:cs="Segoe WP Light"/>
          <w:noProof/>
          <w:lang w:eastAsia="en-US"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-636905</wp:posOffset>
            </wp:positionV>
            <wp:extent cx="1495425" cy="1924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WP Light" w:hAnsi="Segoe WP Light" w:cs="Segoe WP Light"/>
        </w:rPr>
        <w:t xml:space="preserve"> 16/D, Road # 42, </w:t>
      </w:r>
      <w:proofErr w:type="spellStart"/>
      <w:r>
        <w:rPr>
          <w:rFonts w:ascii="Segoe WP Light" w:hAnsi="Segoe WP Light" w:cs="Segoe WP Light"/>
        </w:rPr>
        <w:t>Kaderabad</w:t>
      </w:r>
      <w:proofErr w:type="spellEnd"/>
      <w:r>
        <w:rPr>
          <w:rFonts w:ascii="Segoe WP Light" w:hAnsi="Segoe WP Light" w:cs="Segoe WP Light"/>
        </w:rPr>
        <w:t xml:space="preserve"> Housing, </w:t>
      </w:r>
      <w:proofErr w:type="spellStart"/>
      <w:r>
        <w:rPr>
          <w:rFonts w:ascii="Segoe WP Light" w:hAnsi="Segoe WP Light" w:cs="Segoe WP Light"/>
        </w:rPr>
        <w:t>Mohammadpur</w:t>
      </w:r>
      <w:proofErr w:type="spellEnd"/>
      <w:r w:rsidR="0017604A" w:rsidRPr="002E0604">
        <w:rPr>
          <w:rFonts w:ascii="Segoe WP Light" w:hAnsi="Segoe WP Light" w:cs="Segoe WP Light"/>
        </w:rPr>
        <w:t xml:space="preserve">, Dhaka. </w:t>
      </w:r>
    </w:p>
    <w:p w:rsidR="00BA467F" w:rsidRPr="002E0604" w:rsidRDefault="00133EEE">
      <w:pPr>
        <w:pStyle w:val="ContactInfo"/>
        <w:rPr>
          <w:rFonts w:ascii="Segoe WP Light" w:hAnsi="Segoe WP Light" w:cs="Segoe WP Light"/>
        </w:rPr>
      </w:pPr>
      <w:r>
        <w:rPr>
          <w:rFonts w:ascii="Segoe WP Light" w:hAnsi="Segoe WP Light" w:cs="Segoe WP Light"/>
        </w:rPr>
        <w:t>Bangladesh - 1207</w:t>
      </w:r>
    </w:p>
    <w:p w:rsidR="00BA467F" w:rsidRPr="002E0604" w:rsidRDefault="00133EEE">
      <w:pPr>
        <w:pStyle w:val="ContactInfo"/>
        <w:rPr>
          <w:rFonts w:ascii="Segoe WP Light" w:hAnsi="Segoe WP Light" w:cs="Segoe WP Light"/>
        </w:rPr>
      </w:pPr>
      <w:r>
        <w:rPr>
          <w:rFonts w:ascii="Segoe WP Light" w:hAnsi="Segoe WP Light" w:cs="Segoe WP Light"/>
        </w:rPr>
        <w:t>+8801770751986</w:t>
      </w:r>
      <w:r w:rsidR="003B0D9F" w:rsidRPr="002E0604">
        <w:rPr>
          <w:rFonts w:ascii="Segoe WP Light" w:hAnsi="Segoe WP Light" w:cs="Segoe WP Light"/>
        </w:rPr>
        <w:t xml:space="preserve"> | </w:t>
      </w:r>
    </w:p>
    <w:p w:rsidR="00BA467F" w:rsidRPr="002E0604" w:rsidRDefault="00133EEE">
      <w:pPr>
        <w:pStyle w:val="ContactInfo"/>
        <w:rPr>
          <w:rStyle w:val="Emphasis"/>
          <w:rFonts w:ascii="Segoe WP Light" w:hAnsi="Segoe WP Light" w:cs="Segoe WP Light"/>
        </w:rPr>
      </w:pPr>
      <w:r>
        <w:rPr>
          <w:rStyle w:val="Emphasis"/>
          <w:rFonts w:ascii="Segoe WP Light" w:hAnsi="Segoe WP Light" w:cs="Segoe WP Light"/>
        </w:rPr>
        <w:t>Jakiulalam.ja@gmail.com</w:t>
      </w:r>
    </w:p>
    <w:sdt>
      <w:sdtPr>
        <w:rPr>
          <w:rFonts w:ascii="Segoe WP" w:hAnsi="Segoe WP" w:cs="Segoe WP"/>
        </w:rPr>
        <w:alias w:val="Your Name"/>
        <w:tag w:val=""/>
        <w:id w:val="-574512284"/>
        <w:placeholder>
          <w:docPart w:val="3203E3E263754ABD95A0218A902B69C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A467F" w:rsidRPr="002E0604" w:rsidRDefault="00133EEE" w:rsidP="0017604A">
          <w:pPr>
            <w:pStyle w:val="Name"/>
            <w:jc w:val="right"/>
            <w:rPr>
              <w:rFonts w:ascii="Segoe WP Light" w:hAnsi="Segoe WP Light" w:cs="Segoe WP Light"/>
            </w:rPr>
          </w:pPr>
          <w:r>
            <w:rPr>
              <w:rFonts w:ascii="Segoe WP" w:hAnsi="Segoe WP" w:cs="Segoe WP"/>
            </w:rPr>
            <w:t>MD.Jakiul Alam</w:t>
          </w:r>
        </w:p>
      </w:sdtContent>
    </w:sdt>
    <w:tbl>
      <w:tblPr>
        <w:tblStyle w:val="ResumeTable"/>
        <w:tblW w:w="5045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921"/>
      </w:tblGrid>
      <w:tr w:rsidR="00BA467F" w:rsidRPr="002E0604" w:rsidTr="00133EEE">
        <w:tc>
          <w:tcPr>
            <w:tcW w:w="1778" w:type="dxa"/>
          </w:tcPr>
          <w:p w:rsidR="00BA467F" w:rsidRPr="002E0604" w:rsidRDefault="003B0D9F">
            <w:pPr>
              <w:pStyle w:val="Heading1"/>
              <w:rPr>
                <w:rFonts w:ascii="Segoe WP Light" w:hAnsi="Segoe WP Light" w:cs="Segoe WP Light"/>
              </w:rPr>
            </w:pPr>
            <w:r w:rsidRPr="002E0604">
              <w:rPr>
                <w:rFonts w:ascii="Segoe WP Light" w:hAnsi="Segoe WP Light" w:cs="Segoe WP Light"/>
              </w:rPr>
              <w:t>Objective</w:t>
            </w:r>
          </w:p>
        </w:tc>
        <w:tc>
          <w:tcPr>
            <w:tcW w:w="472" w:type="dxa"/>
          </w:tcPr>
          <w:p w:rsidR="00BA467F" w:rsidRPr="002E0604" w:rsidRDefault="00BA467F">
            <w:pPr>
              <w:rPr>
                <w:rFonts w:ascii="Segoe WP Light" w:hAnsi="Segoe WP Light" w:cs="Segoe WP Light"/>
              </w:rPr>
            </w:pPr>
          </w:p>
        </w:tc>
        <w:tc>
          <w:tcPr>
            <w:tcW w:w="7921" w:type="dxa"/>
          </w:tcPr>
          <w:p w:rsidR="00BA467F" w:rsidRPr="002E0604" w:rsidRDefault="0017604A" w:rsidP="0017604A">
            <w:pPr>
              <w:pStyle w:val="SubsectionText"/>
              <w:rPr>
                <w:rFonts w:ascii="Segoe WP Light" w:hAnsi="Segoe WP Light" w:cs="Segoe WP Light"/>
                <w:sz w:val="14"/>
                <w:szCs w:val="18"/>
              </w:rPr>
            </w:pPr>
            <w:r w:rsidRPr="002E0604">
              <w:rPr>
                <w:rFonts w:ascii="Segoe WP Light" w:hAnsi="Segoe WP Light" w:cs="Segoe WP Light"/>
                <w:sz w:val="18"/>
                <w:szCs w:val="18"/>
              </w:rPr>
              <w:t>I am hoping to acquire a challenging entry level position where I can make my extensive analytical and communication skills to handle staff and to increase the overall effectiveness.</w:t>
            </w:r>
          </w:p>
        </w:tc>
      </w:tr>
      <w:tr w:rsidR="00133EEE" w:rsidRPr="002E0604" w:rsidTr="002E0604">
        <w:trPr>
          <w:gridAfter w:val="1"/>
          <w:wAfter w:w="7921" w:type="dxa"/>
        </w:trPr>
        <w:tc>
          <w:tcPr>
            <w:tcW w:w="1778" w:type="dxa"/>
          </w:tcPr>
          <w:p w:rsidR="00133EEE" w:rsidRPr="002E0604" w:rsidRDefault="00133EEE">
            <w:pPr>
              <w:pStyle w:val="Heading1"/>
              <w:rPr>
                <w:rFonts w:ascii="Segoe WP Light" w:hAnsi="Segoe WP Light" w:cs="Segoe WP Light"/>
              </w:rPr>
            </w:pPr>
          </w:p>
        </w:tc>
        <w:tc>
          <w:tcPr>
            <w:tcW w:w="472" w:type="dxa"/>
          </w:tcPr>
          <w:p w:rsidR="00133EEE" w:rsidRPr="002E0604" w:rsidRDefault="00133EEE">
            <w:pPr>
              <w:rPr>
                <w:rFonts w:ascii="Segoe WP Light" w:hAnsi="Segoe WP Light" w:cs="Segoe WP Light"/>
              </w:rPr>
            </w:pPr>
          </w:p>
        </w:tc>
      </w:tr>
      <w:tr w:rsidR="00BA467F" w:rsidRPr="002E0604" w:rsidTr="00133EEE">
        <w:tc>
          <w:tcPr>
            <w:tcW w:w="1778" w:type="dxa"/>
          </w:tcPr>
          <w:p w:rsidR="00BA467F" w:rsidRPr="002E0604" w:rsidRDefault="0017604A">
            <w:pPr>
              <w:pStyle w:val="Heading1"/>
              <w:rPr>
                <w:rFonts w:ascii="Segoe WP Light" w:hAnsi="Segoe WP Light" w:cs="Segoe WP Light"/>
              </w:rPr>
            </w:pPr>
            <w:r w:rsidRPr="002E0604">
              <w:rPr>
                <w:rFonts w:ascii="Segoe WP Light" w:hAnsi="Segoe WP Light" w:cs="Segoe WP Light"/>
              </w:rPr>
              <w:t>@</w:t>
            </w:r>
            <w:r w:rsidR="003B0D9F" w:rsidRPr="002E0604">
              <w:rPr>
                <w:rFonts w:ascii="Segoe WP Light" w:hAnsi="Segoe WP Light" w:cs="Segoe WP Light"/>
              </w:rPr>
              <w:t>Skills</w:t>
            </w:r>
          </w:p>
        </w:tc>
        <w:tc>
          <w:tcPr>
            <w:tcW w:w="472" w:type="dxa"/>
          </w:tcPr>
          <w:p w:rsidR="00BA467F" w:rsidRPr="002E0604" w:rsidRDefault="00BA467F">
            <w:pPr>
              <w:rPr>
                <w:rFonts w:ascii="Segoe WP Light" w:hAnsi="Segoe WP Light" w:cs="Segoe WP Light"/>
              </w:rPr>
            </w:pPr>
          </w:p>
        </w:tc>
        <w:tc>
          <w:tcPr>
            <w:tcW w:w="7921" w:type="dxa"/>
          </w:tcPr>
          <w:sdt>
            <w:sdtPr>
              <w:rPr>
                <w:rFonts w:ascii="Segoe WP Light" w:hAnsi="Segoe WP Light" w:cs="Segoe WP Light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="Segoe WP Light" w:hAnsi="Segoe WP Light" w:cs="Segoe WP Light"/>
                  </w:rPr>
                  <w:id w:val="-2006429974"/>
                  <w:placeholder>
                    <w:docPart w:val="D95B4ADD37DA4046B8A33EDBD41F8D27"/>
                  </w:placeholder>
                  <w15:repeatingSectionItem/>
                </w:sdtPr>
                <w:sdtEndPr/>
                <w:sdtContent>
                  <w:p w:rsidR="00BA467F" w:rsidRPr="002E0604" w:rsidRDefault="0017604A">
                    <w:pPr>
                      <w:pStyle w:val="ResumeText"/>
                      <w:rPr>
                        <w:rFonts w:ascii="Segoe WP Light" w:hAnsi="Segoe WP Light" w:cs="Segoe WP Light"/>
                      </w:rPr>
                    </w:pPr>
                    <w:r w:rsidRPr="00335A79">
                      <w:rPr>
                        <w:rFonts w:ascii="Segoe WP" w:hAnsi="Segoe WP" w:cs="Segoe WP"/>
                        <w:b/>
                      </w:rPr>
                      <w:t>Programming Languages:</w:t>
                    </w:r>
                    <w:r w:rsidR="00133EEE">
                      <w:rPr>
                        <w:rFonts w:ascii="Segoe WP Light" w:hAnsi="Segoe WP Light" w:cs="Segoe WP Light"/>
                      </w:rPr>
                      <w:t xml:space="preserve"> C, C++.</w:t>
                    </w:r>
                  </w:p>
                </w:sdtContent>
              </w:sdt>
              <w:sdt>
                <w:sdtPr>
                  <w:rPr>
                    <w:rFonts w:ascii="Segoe WP Light" w:hAnsi="Segoe WP Light" w:cs="Segoe WP Light"/>
                  </w:rPr>
                  <w:id w:val="969394295"/>
                  <w:placeholder>
                    <w:docPart w:val="D95B4ADD37DA4046B8A33EDBD41F8D27"/>
                  </w:placeholder>
                  <w15:repeatingSectionItem/>
                </w:sdtPr>
                <w:sdtEndPr/>
                <w:sdtContent>
                  <w:p w:rsidR="0017604A" w:rsidRPr="002E0604" w:rsidRDefault="00115D53" w:rsidP="0017604A">
                    <w:pPr>
                      <w:pStyle w:val="ResumeText"/>
                      <w:rPr>
                        <w:rFonts w:ascii="Segoe WP Light" w:hAnsi="Segoe WP Light" w:cs="Segoe WP Light"/>
                      </w:rPr>
                    </w:pPr>
                    <w:r w:rsidRPr="00335A79">
                      <w:rPr>
                        <w:rFonts w:ascii="Segoe WP" w:hAnsi="Segoe WP" w:cs="Segoe WP"/>
                        <w:b/>
                      </w:rPr>
                      <w:t>Web Platform:</w:t>
                    </w:r>
                    <w:r>
                      <w:rPr>
                        <w:rFonts w:ascii="Segoe WP Light" w:hAnsi="Segoe WP Light" w:cs="Segoe WP Light"/>
                      </w:rPr>
                      <w:t xml:space="preserve"> </w:t>
                    </w:r>
                    <w:r w:rsidRPr="002E0604">
                      <w:rPr>
                        <w:rFonts w:ascii="Segoe WP Light" w:hAnsi="Segoe WP Light" w:cs="Segoe WP Light"/>
                      </w:rPr>
                      <w:t xml:space="preserve"> HTML, CSS, PHP</w:t>
                    </w:r>
                    <w:bookmarkStart w:id="0" w:name="_GoBack"/>
                    <w:bookmarkEnd w:id="0"/>
                  </w:p>
                  <w:p w:rsidR="0017604A" w:rsidRPr="002E0604" w:rsidRDefault="0017604A" w:rsidP="0017604A">
                    <w:pPr>
                      <w:pStyle w:val="ResumeText"/>
                      <w:rPr>
                        <w:rFonts w:ascii="Segoe WP Light" w:hAnsi="Segoe WP Light" w:cs="Segoe WP Light"/>
                      </w:rPr>
                    </w:pPr>
                  </w:p>
                  <w:p w:rsidR="00BA467F" w:rsidRPr="002E0604" w:rsidRDefault="00B649FC" w:rsidP="0017604A">
                    <w:pPr>
                      <w:pStyle w:val="ResumeText"/>
                      <w:rPr>
                        <w:rFonts w:ascii="Segoe WP Light" w:hAnsi="Segoe WP Light" w:cs="Segoe WP Light"/>
                      </w:rPr>
                    </w:pPr>
                  </w:p>
                </w:sdtContent>
              </w:sdt>
            </w:sdtContent>
          </w:sdt>
        </w:tc>
      </w:tr>
      <w:tr w:rsidR="00BA467F" w:rsidRPr="002E0604" w:rsidTr="00133EEE">
        <w:tc>
          <w:tcPr>
            <w:tcW w:w="1778" w:type="dxa"/>
          </w:tcPr>
          <w:p w:rsidR="00BA467F" w:rsidRPr="002E0604" w:rsidRDefault="003B0D9F">
            <w:pPr>
              <w:pStyle w:val="Heading1"/>
              <w:rPr>
                <w:rFonts w:ascii="Segoe WP Light" w:hAnsi="Segoe WP Light" w:cs="Segoe WP Light"/>
              </w:rPr>
            </w:pPr>
            <w:r w:rsidRPr="002E0604">
              <w:rPr>
                <w:rFonts w:ascii="Segoe WP Light" w:hAnsi="Segoe WP Light" w:cs="Segoe WP Light"/>
              </w:rPr>
              <w:t>Education</w:t>
            </w:r>
          </w:p>
        </w:tc>
        <w:tc>
          <w:tcPr>
            <w:tcW w:w="472" w:type="dxa"/>
          </w:tcPr>
          <w:p w:rsidR="00BA467F" w:rsidRPr="002E0604" w:rsidRDefault="00BA467F">
            <w:pPr>
              <w:rPr>
                <w:rFonts w:ascii="Segoe WP Light" w:hAnsi="Segoe WP Light" w:cs="Segoe WP Light"/>
              </w:rPr>
            </w:pPr>
          </w:p>
        </w:tc>
        <w:tc>
          <w:tcPr>
            <w:tcW w:w="7921" w:type="dxa"/>
          </w:tcPr>
          <w:sdt>
            <w:sdtPr>
              <w:rPr>
                <w:rFonts w:ascii="Segoe WP Light" w:eastAsiaTheme="minorEastAsia" w:hAnsi="Segoe WP Light" w:cs="Segoe WP Light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Segoe WP Light" w:eastAsiaTheme="minorEastAsia" w:hAnsi="Segoe WP Light" w:cs="Segoe WP Light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CDC4EFBE89D4745BCA48C4FE912BEF0"/>
                  </w:placeholder>
                  <w15:repeatingSectionItem/>
                </w:sdtPr>
                <w:sdtEndPr/>
                <w:sdtContent>
                  <w:p w:rsidR="00BA467F" w:rsidRPr="00335A79" w:rsidRDefault="00115D53">
                    <w:pPr>
                      <w:pStyle w:val="Heading2"/>
                      <w:rPr>
                        <w:rFonts w:ascii="Segoe WP" w:hAnsi="Segoe WP" w:cs="Segoe WP"/>
                      </w:rPr>
                    </w:pPr>
                    <w:r>
                      <w:rPr>
                        <w:rFonts w:ascii="Segoe WP" w:hAnsi="Segoe WP" w:cs="Segoe WP"/>
                      </w:rPr>
                      <w:t>BSc in CSe</w:t>
                    </w:r>
                    <w:r w:rsidR="00335A79" w:rsidRPr="00335A79">
                      <w:rPr>
                        <w:rFonts w:ascii="Segoe WP" w:hAnsi="Segoe WP" w:cs="Segoe WP"/>
                      </w:rPr>
                      <w:t>, american int. university-bangladesh</w:t>
                    </w:r>
                  </w:p>
                  <w:p w:rsidR="00BA467F" w:rsidRPr="002E0604" w:rsidRDefault="00077E91">
                    <w:pPr>
                      <w:rPr>
                        <w:rFonts w:ascii="Segoe WP Light" w:hAnsi="Segoe WP Light" w:cs="Segoe WP Light"/>
                      </w:rPr>
                    </w:pPr>
                    <w:r>
                      <w:rPr>
                        <w:rFonts w:ascii="Segoe WP Light" w:hAnsi="Segoe WP Light" w:cs="Segoe WP Light"/>
                      </w:rPr>
                      <w:t xml:space="preserve">Faculty of Science, </w:t>
                    </w:r>
                    <w:r w:rsidR="00115D53">
                      <w:rPr>
                        <w:rFonts w:ascii="Segoe WP Light" w:hAnsi="Segoe WP Light" w:cs="Segoe WP Light"/>
                      </w:rPr>
                      <w:t>Passing Year: 2019</w:t>
                    </w:r>
                  </w:p>
                </w:sdtContent>
              </w:sdt>
              <w:sdt>
                <w:sdtPr>
                  <w:rPr>
                    <w:rFonts w:ascii="Segoe WP Light" w:eastAsiaTheme="minorEastAsia" w:hAnsi="Segoe WP Light" w:cs="Segoe WP Light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5CDC4EFBE89D4745BCA48C4FE912BEF0"/>
                  </w:placeholder>
                  <w15:repeatingSectionItem/>
                </w:sdtPr>
                <w:sdtEndPr/>
                <w:sdtContent>
                  <w:p w:rsidR="00BA467F" w:rsidRPr="00932875" w:rsidRDefault="00932875">
                    <w:pPr>
                      <w:pStyle w:val="Heading2"/>
                      <w:rPr>
                        <w:rFonts w:ascii="Segoe WP" w:hAnsi="Segoe WP" w:cs="Segoe WP"/>
                      </w:rPr>
                    </w:pPr>
                    <w:r w:rsidRPr="00932875">
                      <w:rPr>
                        <w:rFonts w:ascii="Segoe WP" w:hAnsi="Segoe WP" w:cs="Segoe WP"/>
                      </w:rPr>
                      <w:t>HS</w:t>
                    </w:r>
                    <w:r w:rsidR="00115D53">
                      <w:rPr>
                        <w:rFonts w:ascii="Segoe WP" w:hAnsi="Segoe WP" w:cs="Segoe WP"/>
                      </w:rPr>
                      <w:t>C, B.s.n</w:t>
                    </w:r>
                    <w:r w:rsidR="00077E91">
                      <w:rPr>
                        <w:rFonts w:ascii="Segoe WP" w:hAnsi="Segoe WP" w:cs="Segoe WP"/>
                      </w:rPr>
                      <w:t>.</w:t>
                    </w:r>
                    <w:r w:rsidR="00115D53">
                      <w:rPr>
                        <w:rFonts w:ascii="Segoe WP" w:hAnsi="Segoe WP" w:cs="Segoe WP"/>
                      </w:rPr>
                      <w:t>m PUBLIC COLLEGE,DHAKA.</w:t>
                    </w:r>
                  </w:p>
                  <w:p w:rsidR="00932875" w:rsidRPr="002E0604" w:rsidRDefault="00932875" w:rsidP="00932875">
                    <w:pPr>
                      <w:rPr>
                        <w:rFonts w:ascii="Segoe WP Light" w:hAnsi="Segoe WP Light" w:cs="Segoe WP Light"/>
                      </w:rPr>
                    </w:pPr>
                    <w:r>
                      <w:rPr>
                        <w:rFonts w:ascii="Segoe WP Light" w:hAnsi="Segoe WP Light" w:cs="Segoe WP Light"/>
                      </w:rPr>
                      <w:t>Departmen</w:t>
                    </w:r>
                    <w:r w:rsidR="00115D53">
                      <w:rPr>
                        <w:rFonts w:ascii="Segoe WP Light" w:hAnsi="Segoe WP Light" w:cs="Segoe WP Light"/>
                      </w:rPr>
                      <w:t>t of Science, Passing Year: 2014</w:t>
                    </w:r>
                  </w:p>
                </w:sdtContent>
              </w:sdt>
              <w:sdt>
                <w:sdtPr>
                  <w:rPr>
                    <w:rFonts w:ascii="Segoe WP Light" w:eastAsiaTheme="minorEastAsia" w:hAnsi="Segoe WP Light" w:cs="Segoe WP Light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17092211"/>
                  <w:placeholder>
                    <w:docPart w:val="5CBD3C5969F34BEF8E1804591DF656B6"/>
                  </w:placeholder>
                  <w15:repeatingSectionItem/>
                </w:sdtPr>
                <w:sdtEndPr/>
                <w:sdtContent>
                  <w:p w:rsidR="00932875" w:rsidRPr="00932875" w:rsidRDefault="00932875">
                    <w:pPr>
                      <w:pStyle w:val="Heading2"/>
                      <w:rPr>
                        <w:rFonts w:ascii="Segoe WP" w:hAnsi="Segoe WP" w:cs="Segoe WP"/>
                      </w:rPr>
                    </w:pPr>
                    <w:r w:rsidRPr="00932875">
                      <w:rPr>
                        <w:rFonts w:ascii="Segoe WP" w:hAnsi="Segoe WP" w:cs="Segoe WP"/>
                      </w:rPr>
                      <w:t>S</w:t>
                    </w:r>
                    <w:r>
                      <w:rPr>
                        <w:rFonts w:ascii="Segoe WP" w:hAnsi="Segoe WP" w:cs="Segoe WP"/>
                      </w:rPr>
                      <w:t>s</w:t>
                    </w:r>
                    <w:r w:rsidRPr="00932875">
                      <w:rPr>
                        <w:rFonts w:ascii="Segoe WP" w:hAnsi="Segoe WP" w:cs="Segoe WP"/>
                      </w:rPr>
                      <w:t xml:space="preserve">C, </w:t>
                    </w:r>
                    <w:r w:rsidR="00115D53">
                      <w:rPr>
                        <w:rFonts w:ascii="Segoe WP" w:hAnsi="Segoe WP" w:cs="Segoe WP"/>
                      </w:rPr>
                      <w:t>B.s.n.</w:t>
                    </w:r>
                    <w:r w:rsidR="00115D53">
                      <w:rPr>
                        <w:rFonts w:ascii="Segoe WP" w:hAnsi="Segoe WP" w:cs="Segoe WP"/>
                      </w:rPr>
                      <w:t>m PUBLIC COL</w:t>
                    </w:r>
                    <w:r w:rsidR="00115D53">
                      <w:rPr>
                        <w:rFonts w:ascii="Segoe WP" w:hAnsi="Segoe WP" w:cs="Segoe WP"/>
                      </w:rPr>
                      <w:t>LEGE</w:t>
                    </w:r>
                    <w:r w:rsidR="00115D53">
                      <w:rPr>
                        <w:rFonts w:ascii="Segoe WP" w:hAnsi="Segoe WP" w:cs="Segoe WP"/>
                      </w:rPr>
                      <w:t>,DHAKA.</w:t>
                    </w:r>
                  </w:p>
                  <w:p w:rsidR="00BA467F" w:rsidRPr="002E0604" w:rsidRDefault="00932875" w:rsidP="00932875">
                    <w:pPr>
                      <w:rPr>
                        <w:rFonts w:ascii="Segoe WP Light" w:hAnsi="Segoe WP Light" w:cs="Segoe WP Light"/>
                      </w:rPr>
                    </w:pPr>
                    <w:r>
                      <w:rPr>
                        <w:rFonts w:ascii="Segoe WP Light" w:hAnsi="Segoe WP Light" w:cs="Segoe WP Light"/>
                      </w:rPr>
                      <w:t>Departmen</w:t>
                    </w:r>
                    <w:r w:rsidR="00115D53">
                      <w:rPr>
                        <w:rFonts w:ascii="Segoe WP Light" w:hAnsi="Segoe WP Light" w:cs="Segoe WP Light"/>
                      </w:rPr>
                      <w:t>t of Science, Passing Year: 2012</w:t>
                    </w:r>
                  </w:p>
                </w:sdtContent>
              </w:sdt>
            </w:sdtContent>
          </w:sdt>
        </w:tc>
      </w:tr>
      <w:tr w:rsidR="00645B49" w:rsidRPr="002E0604" w:rsidTr="00133EEE">
        <w:tc>
          <w:tcPr>
            <w:tcW w:w="1778" w:type="dxa"/>
          </w:tcPr>
          <w:p w:rsidR="00645B49" w:rsidRPr="002E0604" w:rsidRDefault="00645B49">
            <w:pPr>
              <w:pStyle w:val="Heading1"/>
              <w:rPr>
                <w:rFonts w:ascii="Segoe WP Light" w:hAnsi="Segoe WP Light" w:cs="Segoe WP Light"/>
              </w:rPr>
            </w:pPr>
            <w:r>
              <w:rPr>
                <w:rFonts w:ascii="Segoe WP Light" w:hAnsi="Segoe WP Light" w:cs="Segoe WP Light"/>
              </w:rPr>
              <w:t>Personal ormation</w:t>
            </w:r>
          </w:p>
        </w:tc>
        <w:tc>
          <w:tcPr>
            <w:tcW w:w="472" w:type="dxa"/>
          </w:tcPr>
          <w:p w:rsidR="00645B49" w:rsidRPr="002E0604" w:rsidRDefault="00645B49">
            <w:pPr>
              <w:rPr>
                <w:rFonts w:ascii="Segoe WP Light" w:hAnsi="Segoe WP Light" w:cs="Segoe WP Light"/>
              </w:rPr>
            </w:pPr>
          </w:p>
        </w:tc>
        <w:tc>
          <w:tcPr>
            <w:tcW w:w="7921" w:type="dxa"/>
          </w:tcPr>
          <w:p w:rsidR="00645B49" w:rsidRPr="00645B49" w:rsidRDefault="00645B49" w:rsidP="007441A5">
            <w:pPr>
              <w:pStyle w:val="Heading2"/>
              <w:spacing w:afterLines="40" w:after="96"/>
              <w:rPr>
                <w:rFonts w:ascii="Segoe UI Light" w:eastAsiaTheme="minorEastAsia" w:hAnsi="Segoe UI Light" w:cs="Segoe UI Light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645B49">
              <w:rPr>
                <w:rFonts w:ascii="Segoe WP" w:eastAsiaTheme="minorEastAsia" w:hAnsi="Segoe WP" w:cs="Segoe WP"/>
                <w:bCs w:val="0"/>
                <w:caps w:val="0"/>
                <w:color w:val="595959" w:themeColor="text1" w:themeTint="A6"/>
                <w14:ligatures w14:val="none"/>
              </w:rPr>
              <w:t>Father’s Name:</w:t>
            </w:r>
            <w:r w:rsidR="00115D53">
              <w:rPr>
                <w:rFonts w:ascii="Segoe UI Light" w:eastAsiaTheme="minorEastAsia" w:hAnsi="Segoe UI Light" w:cs="Segoe UI Light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  Md. </w:t>
            </w:r>
            <w:proofErr w:type="spellStart"/>
            <w:r w:rsidR="00115D53">
              <w:rPr>
                <w:rFonts w:ascii="Segoe UI Light" w:eastAsiaTheme="minorEastAsia" w:hAnsi="Segoe UI Light" w:cs="Segoe UI Light"/>
                <w:b w:val="0"/>
                <w:bCs w:val="0"/>
                <w:caps w:val="0"/>
                <w:color w:val="595959" w:themeColor="text1" w:themeTint="A6"/>
                <w14:ligatures w14:val="none"/>
              </w:rPr>
              <w:t>Safiul</w:t>
            </w:r>
            <w:proofErr w:type="spellEnd"/>
            <w:r w:rsidR="00115D53">
              <w:rPr>
                <w:rFonts w:ascii="Segoe UI Light" w:eastAsiaTheme="minorEastAsia" w:hAnsi="Segoe UI Light" w:cs="Segoe UI Light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Alam</w:t>
            </w:r>
          </w:p>
          <w:p w:rsidR="00645B49" w:rsidRPr="00645B49" w:rsidRDefault="00645B49" w:rsidP="007441A5">
            <w:pPr>
              <w:spacing w:afterLines="40" w:after="96"/>
              <w:rPr>
                <w:rFonts w:ascii="Segoe UI Light" w:hAnsi="Segoe UI Light" w:cs="Segoe UI Light"/>
              </w:rPr>
            </w:pPr>
            <w:r w:rsidRPr="00645B49">
              <w:rPr>
                <w:rFonts w:ascii="Segoe WP" w:hAnsi="Segoe WP" w:cs="Segoe WP"/>
                <w:b/>
              </w:rPr>
              <w:t>Mother’s Name:</w:t>
            </w:r>
            <w:r w:rsidR="00115D53">
              <w:rPr>
                <w:rFonts w:ascii="Segoe UI Light" w:hAnsi="Segoe UI Light" w:cs="Segoe UI Light"/>
              </w:rPr>
              <w:t xml:space="preserve"> </w:t>
            </w:r>
            <w:proofErr w:type="spellStart"/>
            <w:r w:rsidR="00115D53">
              <w:rPr>
                <w:rFonts w:ascii="Segoe UI Light" w:hAnsi="Segoe UI Light" w:cs="Segoe UI Light"/>
              </w:rPr>
              <w:t>Shahanara</w:t>
            </w:r>
            <w:proofErr w:type="spellEnd"/>
            <w:r w:rsidR="00115D53">
              <w:rPr>
                <w:rFonts w:ascii="Segoe UI Light" w:hAnsi="Segoe UI Light" w:cs="Segoe UI Light"/>
              </w:rPr>
              <w:t xml:space="preserve"> Alam</w:t>
            </w:r>
          </w:p>
          <w:p w:rsidR="00645B49" w:rsidRPr="00645B49" w:rsidRDefault="00645B49" w:rsidP="007441A5">
            <w:pPr>
              <w:spacing w:afterLines="40" w:after="96"/>
              <w:rPr>
                <w:rFonts w:ascii="Segoe UI Light" w:hAnsi="Segoe UI Light" w:cs="Segoe UI Light"/>
              </w:rPr>
            </w:pPr>
            <w:r w:rsidRPr="007441A5">
              <w:rPr>
                <w:rFonts w:ascii="Segoe WP" w:hAnsi="Segoe WP" w:cs="Segoe WP"/>
                <w:b/>
              </w:rPr>
              <w:t>Date of Birth:</w:t>
            </w:r>
            <w:r w:rsidR="00115D53">
              <w:rPr>
                <w:rFonts w:ascii="Segoe UI Light" w:hAnsi="Segoe UI Light" w:cs="Segoe UI Light"/>
              </w:rPr>
              <w:t xml:space="preserve">     06 june,1996</w:t>
            </w:r>
          </w:p>
          <w:p w:rsidR="00645B49" w:rsidRDefault="00645B49" w:rsidP="007441A5">
            <w:pPr>
              <w:spacing w:afterLines="40" w:after="96"/>
              <w:rPr>
                <w:rFonts w:ascii="Segoe UI Light" w:hAnsi="Segoe UI Light" w:cs="Segoe UI Light"/>
              </w:rPr>
            </w:pPr>
            <w:r w:rsidRPr="007441A5">
              <w:rPr>
                <w:rFonts w:ascii="Segoe WP" w:hAnsi="Segoe WP" w:cs="Segoe WP"/>
                <w:b/>
              </w:rPr>
              <w:t>Permanent Address:</w:t>
            </w:r>
            <w:r w:rsidR="00115D53">
              <w:rPr>
                <w:rFonts w:ascii="Segoe UI Light" w:hAnsi="Segoe UI Light" w:cs="Segoe UI Light"/>
              </w:rPr>
              <w:t xml:space="preserve"> </w:t>
            </w:r>
            <w:proofErr w:type="spellStart"/>
            <w:r w:rsidR="00115D53">
              <w:rPr>
                <w:rFonts w:ascii="Segoe UI Light" w:hAnsi="Segoe UI Light" w:cs="Segoe UI Light"/>
              </w:rPr>
              <w:t>post+thana:Adamdighi,villege:satni,Dist:Bogra</w:t>
            </w:r>
            <w:proofErr w:type="spellEnd"/>
            <w:r w:rsidR="00115D53">
              <w:rPr>
                <w:rFonts w:ascii="Segoe UI Light" w:hAnsi="Segoe UI Light" w:cs="Segoe UI Light"/>
              </w:rPr>
              <w:t>.</w:t>
            </w:r>
          </w:p>
          <w:p w:rsidR="0083367B" w:rsidRPr="00645B49" w:rsidRDefault="0083367B" w:rsidP="007441A5">
            <w:pPr>
              <w:spacing w:afterLines="40" w:after="96"/>
              <w:rPr>
                <w:rFonts w:ascii="Segoe UI Light" w:hAnsi="Segoe UI Light" w:cs="Segoe UI Light"/>
              </w:rPr>
            </w:pPr>
            <w:r w:rsidRPr="0083367B">
              <w:rPr>
                <w:rFonts w:ascii="Segoe WP" w:hAnsi="Segoe WP" w:cs="Segoe WP"/>
                <w:b/>
                <w:bCs/>
              </w:rPr>
              <w:t>Blood Group</w:t>
            </w:r>
            <w:r>
              <w:rPr>
                <w:rFonts w:ascii="Segoe UI Light" w:hAnsi="Segoe UI Light" w:cs="Segoe UI Light"/>
              </w:rPr>
              <w:t>:        O+ (Positive)</w:t>
            </w:r>
          </w:p>
          <w:p w:rsidR="00645B49" w:rsidRPr="00645B49" w:rsidRDefault="00645B49" w:rsidP="00645B49"/>
        </w:tc>
      </w:tr>
    </w:tbl>
    <w:p w:rsidR="00BA467F" w:rsidRPr="002E0604" w:rsidRDefault="00BA467F">
      <w:pPr>
        <w:rPr>
          <w:rFonts w:ascii="Segoe WP Light" w:hAnsi="Segoe WP Light" w:cs="Segoe WP Light"/>
        </w:rPr>
      </w:pPr>
    </w:p>
    <w:sectPr w:rsidR="00BA467F" w:rsidRPr="002E0604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FC" w:rsidRDefault="00B649FC">
      <w:pPr>
        <w:spacing w:before="0" w:after="0" w:line="240" w:lineRule="auto"/>
      </w:pPr>
      <w:r>
        <w:separator/>
      </w:r>
    </w:p>
  </w:endnote>
  <w:endnote w:type="continuationSeparator" w:id="0">
    <w:p w:rsidR="00B649FC" w:rsidRDefault="00B64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WP Light">
    <w:altName w:val="Sylfaen"/>
    <w:charset w:val="00"/>
    <w:family w:val="swiss"/>
    <w:pitch w:val="variable"/>
    <w:sig w:usb0="E4002EFF" w:usb1="C000E47F" w:usb2="00000009" w:usb3="00000000" w:csb0="000001FF" w:csb1="00000000"/>
  </w:font>
  <w:font w:name="Segoe WP">
    <w:altName w:val="Sylfaen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5"/>
      <w:gridCol w:w="5045"/>
    </w:tblGrid>
    <w:tr w:rsidR="00077E91">
      <w:tc>
        <w:tcPr>
          <w:tcW w:w="5148" w:type="dxa"/>
        </w:tcPr>
        <w:p w:rsidR="00077E91" w:rsidRDefault="00077E91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33EE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DA16B2314594739974D612258789E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77E91" w:rsidRDefault="00133EEE">
              <w:pPr>
                <w:pStyle w:val="Footer"/>
                <w:jc w:val="right"/>
              </w:pPr>
              <w:proofErr w:type="spellStart"/>
              <w:r>
                <w:t>MD.Jakiul</w:t>
              </w:r>
              <w:proofErr w:type="spellEnd"/>
              <w:r>
                <w:t xml:space="preserve"> Alam</w:t>
              </w:r>
            </w:p>
          </w:tc>
        </w:sdtContent>
      </w:sdt>
    </w:tr>
  </w:tbl>
  <w:p w:rsidR="00077E91" w:rsidRDefault="00077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FC" w:rsidRDefault="00B649FC">
      <w:pPr>
        <w:spacing w:before="0" w:after="0" w:line="240" w:lineRule="auto"/>
      </w:pPr>
      <w:r>
        <w:separator/>
      </w:r>
    </w:p>
  </w:footnote>
  <w:footnote w:type="continuationSeparator" w:id="0">
    <w:p w:rsidR="00B649FC" w:rsidRDefault="00B649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B6E"/>
    <w:multiLevelType w:val="hybridMultilevel"/>
    <w:tmpl w:val="35CE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4A"/>
    <w:rsid w:val="00077E91"/>
    <w:rsid w:val="000E759C"/>
    <w:rsid w:val="00115D53"/>
    <w:rsid w:val="00133EEE"/>
    <w:rsid w:val="0017604A"/>
    <w:rsid w:val="0024677B"/>
    <w:rsid w:val="002650E3"/>
    <w:rsid w:val="002E0604"/>
    <w:rsid w:val="002F141D"/>
    <w:rsid w:val="00335A79"/>
    <w:rsid w:val="0035548B"/>
    <w:rsid w:val="003B0D9F"/>
    <w:rsid w:val="003C6325"/>
    <w:rsid w:val="0041331D"/>
    <w:rsid w:val="00440DCA"/>
    <w:rsid w:val="005D0161"/>
    <w:rsid w:val="005F511D"/>
    <w:rsid w:val="00634EFD"/>
    <w:rsid w:val="00645B49"/>
    <w:rsid w:val="00714FF9"/>
    <w:rsid w:val="007441A5"/>
    <w:rsid w:val="00787ECC"/>
    <w:rsid w:val="00794A19"/>
    <w:rsid w:val="0083367B"/>
    <w:rsid w:val="00833F75"/>
    <w:rsid w:val="00851435"/>
    <w:rsid w:val="008741AC"/>
    <w:rsid w:val="008A4B9B"/>
    <w:rsid w:val="00932875"/>
    <w:rsid w:val="00971767"/>
    <w:rsid w:val="00A70FCA"/>
    <w:rsid w:val="00B054B9"/>
    <w:rsid w:val="00B649FC"/>
    <w:rsid w:val="00B74736"/>
    <w:rsid w:val="00BA467F"/>
    <w:rsid w:val="00BB7FE3"/>
    <w:rsid w:val="00BC3D2E"/>
    <w:rsid w:val="00C21258"/>
    <w:rsid w:val="00C87C83"/>
    <w:rsid w:val="00CA6BFB"/>
    <w:rsid w:val="00CB0263"/>
    <w:rsid w:val="00CD4B6C"/>
    <w:rsid w:val="00E47937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99D7"/>
  <w15:chartTrackingRefBased/>
  <w15:docId w15:val="{9FADCE26-CF68-477A-887D-E5EA21A3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customStyle="1" w:styleId="SubsectionText">
    <w:name w:val="Subsection Text"/>
    <w:basedOn w:val="Normal"/>
    <w:uiPriority w:val="5"/>
    <w:qFormat/>
    <w:rsid w:val="0017604A"/>
    <w:pPr>
      <w:spacing w:before="0" w:after="320" w:line="276" w:lineRule="auto"/>
      <w:contextualSpacing/>
    </w:pPr>
    <w:rPr>
      <w:rFonts w:eastAsiaTheme="minorHAnsi" w:cs="Times New Roman"/>
      <w:color w:val="000000" w:themeColor="text1"/>
      <w:kern w:val="0"/>
    </w:rPr>
  </w:style>
  <w:style w:type="character" w:styleId="Hyperlink">
    <w:name w:val="Hyperlink"/>
    <w:basedOn w:val="DefaultParagraphFont"/>
    <w:uiPriority w:val="99"/>
    <w:unhideWhenUsed/>
    <w:rsid w:val="003C6325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zwanur%20Rahman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03E3E263754ABD95A0218A902B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C4741-5938-4872-8499-8821694C446C}"/>
      </w:docPartPr>
      <w:docPartBody>
        <w:p w:rsidR="005607C7" w:rsidRDefault="005D215B">
          <w:pPr>
            <w:pStyle w:val="3203E3E263754ABD95A0218A902B69CD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D95B4ADD37DA4046B8A33EDBD41F8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5791E-8323-44B7-8359-55EB5A0A6EE3}"/>
      </w:docPartPr>
      <w:docPartBody>
        <w:p w:rsidR="005607C7" w:rsidRDefault="005D215B">
          <w:pPr>
            <w:pStyle w:val="D95B4ADD37DA4046B8A33EDBD41F8D27"/>
          </w:pPr>
          <w:r>
            <w:t>[Professional or technical skills]</w:t>
          </w:r>
        </w:p>
      </w:docPartBody>
    </w:docPart>
    <w:docPart>
      <w:docPartPr>
        <w:name w:val="5CDC4EFBE89D4745BCA48C4FE912B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7FDC-F8AC-45CA-95E1-F80DD981CAB6}"/>
      </w:docPartPr>
      <w:docPartBody>
        <w:p w:rsidR="005607C7" w:rsidRDefault="005D215B">
          <w:pPr>
            <w:pStyle w:val="5CDC4EFBE89D4745BCA48C4FE912BEF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A16B2314594739974D612258789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254C7-CBE9-46AF-BA95-6C4DEB307A50}"/>
      </w:docPartPr>
      <w:docPartBody>
        <w:p w:rsidR="005607C7" w:rsidRDefault="005D215B">
          <w:pPr>
            <w:pStyle w:val="8DA16B2314594739974D612258789E3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5CBD3C5969F34BEF8E1804591DF65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27272-68A6-4577-A5A1-1345169F7DB8}"/>
      </w:docPartPr>
      <w:docPartBody>
        <w:p w:rsidR="00E43E6B" w:rsidRDefault="00E43E6B" w:rsidP="00E43E6B">
          <w:pPr>
            <w:pStyle w:val="5CBD3C5969F34BEF8E1804591DF656B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WP Light">
    <w:altName w:val="Sylfaen"/>
    <w:charset w:val="00"/>
    <w:family w:val="swiss"/>
    <w:pitch w:val="variable"/>
    <w:sig w:usb0="E4002EFF" w:usb1="C000E47F" w:usb2="00000009" w:usb3="00000000" w:csb0="000001FF" w:csb1="00000000"/>
  </w:font>
  <w:font w:name="Segoe WP">
    <w:altName w:val="Sylfaen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D0"/>
    <w:rsid w:val="001101D0"/>
    <w:rsid w:val="003D78C6"/>
    <w:rsid w:val="00461D53"/>
    <w:rsid w:val="005607C7"/>
    <w:rsid w:val="005C7B00"/>
    <w:rsid w:val="005D215B"/>
    <w:rsid w:val="00732B44"/>
    <w:rsid w:val="00817F06"/>
    <w:rsid w:val="00865C85"/>
    <w:rsid w:val="009B6B7A"/>
    <w:rsid w:val="00B22264"/>
    <w:rsid w:val="00C820F3"/>
    <w:rsid w:val="00D86B2E"/>
    <w:rsid w:val="00E147D8"/>
    <w:rsid w:val="00E43E6B"/>
    <w:rsid w:val="00EA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3E91CAC0F421AA474D7E0BEC873CC">
    <w:name w:val="20C3E91CAC0F421AA474D7E0BEC873CC"/>
  </w:style>
  <w:style w:type="paragraph" w:customStyle="1" w:styleId="4155CE5B8E0345C2B0C22D8D9BE916DB">
    <w:name w:val="4155CE5B8E0345C2B0C22D8D9BE916DB"/>
  </w:style>
  <w:style w:type="paragraph" w:customStyle="1" w:styleId="0A9CF72AB1C645129AB6A0B3F801FC25">
    <w:name w:val="0A9CF72AB1C645129AB6A0B3F801FC25"/>
  </w:style>
  <w:style w:type="paragraph" w:customStyle="1" w:styleId="485C12214454414380DEE8FE3FC8A63B">
    <w:name w:val="485C12214454414380DEE8FE3FC8A63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6D3336EC7D8E4D48A6331343B2B84B8F">
    <w:name w:val="6D3336EC7D8E4D48A6331343B2B84B8F"/>
  </w:style>
  <w:style w:type="character" w:styleId="PlaceholderText">
    <w:name w:val="Placeholder Text"/>
    <w:basedOn w:val="DefaultParagraphFont"/>
    <w:uiPriority w:val="99"/>
    <w:semiHidden/>
    <w:rsid w:val="00B22264"/>
    <w:rPr>
      <w:color w:val="808080"/>
    </w:rPr>
  </w:style>
  <w:style w:type="paragraph" w:customStyle="1" w:styleId="3203E3E263754ABD95A0218A902B69CD">
    <w:name w:val="3203E3E263754ABD95A0218A902B69CD"/>
  </w:style>
  <w:style w:type="paragraph" w:customStyle="1" w:styleId="552A8BE115A8493D8A82BA4C5B78EE30">
    <w:name w:val="552A8BE115A8493D8A82BA4C5B78EE30"/>
  </w:style>
  <w:style w:type="paragraph" w:customStyle="1" w:styleId="DCD86D77158E44AEBD187BE4193BF92B">
    <w:name w:val="DCD86D77158E44AEBD187BE4193BF92B"/>
  </w:style>
  <w:style w:type="paragraph" w:customStyle="1" w:styleId="24BB5A16C5064198996294D5BF9A6097">
    <w:name w:val="24BB5A16C5064198996294D5BF9A6097"/>
  </w:style>
  <w:style w:type="paragraph" w:customStyle="1" w:styleId="3FBC565A992945BB94AD3EF0D9229589">
    <w:name w:val="3FBC565A992945BB94AD3EF0D9229589"/>
  </w:style>
  <w:style w:type="paragraph" w:customStyle="1" w:styleId="D95B4ADD37DA4046B8A33EDBD41F8D27">
    <w:name w:val="D95B4ADD37DA4046B8A33EDBD41F8D27"/>
  </w:style>
  <w:style w:type="paragraph" w:customStyle="1" w:styleId="5CDC4EFBE89D4745BCA48C4FE912BEF0">
    <w:name w:val="5CDC4EFBE89D4745BCA48C4FE912BEF0"/>
  </w:style>
  <w:style w:type="paragraph" w:customStyle="1" w:styleId="15372A00EC044DE485982FBB2EB13B58">
    <w:name w:val="15372A00EC044DE485982FBB2EB13B58"/>
  </w:style>
  <w:style w:type="paragraph" w:customStyle="1" w:styleId="0CFC5CB945DA4545BFA1C404D57883E2">
    <w:name w:val="0CFC5CB945DA4545BFA1C404D57883E2"/>
  </w:style>
  <w:style w:type="paragraph" w:customStyle="1" w:styleId="5BEA8A1C7E4A4BD3970BC95AD328B85E">
    <w:name w:val="5BEA8A1C7E4A4BD3970BC95AD328B85E"/>
  </w:style>
  <w:style w:type="paragraph" w:customStyle="1" w:styleId="8DA16B2314594739974D612258789E39">
    <w:name w:val="8DA16B2314594739974D612258789E39"/>
  </w:style>
  <w:style w:type="paragraph" w:customStyle="1" w:styleId="DCD480D5448B490C85451C3D4F108876">
    <w:name w:val="DCD480D5448B490C85451C3D4F108876"/>
  </w:style>
  <w:style w:type="paragraph" w:customStyle="1" w:styleId="47B882878A174D48A94939E47A539469">
    <w:name w:val="47B882878A174D48A94939E47A539469"/>
  </w:style>
  <w:style w:type="paragraph" w:customStyle="1" w:styleId="E9519D4EABCD49FCA0B269473EB00C2C">
    <w:name w:val="E9519D4EABCD49FCA0B269473EB00C2C"/>
  </w:style>
  <w:style w:type="paragraph" w:customStyle="1" w:styleId="F4D831E726094E2B8715540DB334DDB0">
    <w:name w:val="F4D831E726094E2B8715540DB334DDB0"/>
    <w:rsid w:val="001101D0"/>
  </w:style>
  <w:style w:type="paragraph" w:customStyle="1" w:styleId="FA71EF7DE71040C1843D7E6EFA560F5D">
    <w:name w:val="FA71EF7DE71040C1843D7E6EFA560F5D"/>
    <w:rsid w:val="001101D0"/>
  </w:style>
  <w:style w:type="paragraph" w:customStyle="1" w:styleId="7850A3D8A5E142D58767701730E7BE9A">
    <w:name w:val="7850A3D8A5E142D58767701730E7BE9A"/>
    <w:rsid w:val="001101D0"/>
  </w:style>
  <w:style w:type="paragraph" w:customStyle="1" w:styleId="9BC5135B98F04DC58B8C577D61B945B1">
    <w:name w:val="9BC5135B98F04DC58B8C577D61B945B1"/>
    <w:rsid w:val="005607C7"/>
  </w:style>
  <w:style w:type="paragraph" w:customStyle="1" w:styleId="85A95738212041AEBFA3DC7AC49A1B54">
    <w:name w:val="85A95738212041AEBFA3DC7AC49A1B54"/>
    <w:rsid w:val="005607C7"/>
  </w:style>
  <w:style w:type="paragraph" w:customStyle="1" w:styleId="5CBD3C5969F34BEF8E1804591DF656B6">
    <w:name w:val="5CBD3C5969F34BEF8E1804591DF656B6"/>
    <w:rsid w:val="00E43E6B"/>
  </w:style>
  <w:style w:type="paragraph" w:customStyle="1" w:styleId="67E8C818E9504FDFBBB755EE6A02AF9A">
    <w:name w:val="67E8C818E9504FDFBBB755EE6A02AF9A"/>
    <w:rsid w:val="00E43E6B"/>
  </w:style>
  <w:style w:type="paragraph" w:customStyle="1" w:styleId="4F0521FFBED145019F0A87FF5C24F660">
    <w:name w:val="4F0521FFBED145019F0A87FF5C24F660"/>
    <w:rsid w:val="00E43E6B"/>
  </w:style>
  <w:style w:type="paragraph" w:customStyle="1" w:styleId="AB172ED72E3346A782F3E727A902D838">
    <w:name w:val="AB172ED72E3346A782F3E727A902D838"/>
    <w:rsid w:val="00E43E6B"/>
  </w:style>
  <w:style w:type="paragraph" w:customStyle="1" w:styleId="E8C0E07EF487420EA93B37F06F9F8393">
    <w:name w:val="E8C0E07EF487420EA93B37F06F9F8393"/>
    <w:rsid w:val="009B6B7A"/>
  </w:style>
  <w:style w:type="paragraph" w:customStyle="1" w:styleId="C8CD7AF2301C4C1DA6AA79BE3EEFFF3B">
    <w:name w:val="C8CD7AF2301C4C1DA6AA79BE3EEFFF3B"/>
    <w:rsid w:val="00B22264"/>
    <w:rPr>
      <w:rFonts w:cs="Vrinda"/>
      <w:szCs w:val="28"/>
      <w:lang w:bidi="b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MD.Jakiul Alam</dc:creator>
  <cp:keywords/>
  <cp:lastModifiedBy>jakiul alam</cp:lastModifiedBy>
  <cp:revision>2</cp:revision>
  <cp:lastPrinted>2017-03-01T17:59:00Z</cp:lastPrinted>
  <dcterms:created xsi:type="dcterms:W3CDTF">2017-04-08T18:00:00Z</dcterms:created>
  <dcterms:modified xsi:type="dcterms:W3CDTF">2017-04-08T18:00:00Z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